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80EF6" w:rsidTr="00B80EF6">
        <w:tc>
          <w:tcPr>
            <w:tcW w:w="9576" w:type="dxa"/>
          </w:tcPr>
          <w:p w:rsidR="00B80EF6" w:rsidRPr="00B80EF6" w:rsidRDefault="00B80EF6" w:rsidP="00B80EF6">
            <w:pPr>
              <w:spacing w:before="120" w:after="120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B80EF6">
              <w:rPr>
                <w:rFonts w:ascii="Tahoma" w:hAnsi="Tahoma" w:cs="Tahoma"/>
                <w:b/>
                <w:sz w:val="28"/>
                <w:szCs w:val="28"/>
              </w:rPr>
              <w:t>Evaluation Timetable</w:t>
            </w:r>
          </w:p>
        </w:tc>
      </w:tr>
    </w:tbl>
    <w:p w:rsidR="00B63907" w:rsidRDefault="00B63907">
      <w:pPr>
        <w:rPr>
          <w:rFonts w:ascii="Arial Narrow" w:hAnsi="Arial Narr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7"/>
        <w:gridCol w:w="2281"/>
        <w:gridCol w:w="2394"/>
        <w:gridCol w:w="2394"/>
      </w:tblGrid>
      <w:tr w:rsidR="00BB20B8" w:rsidTr="000105EF">
        <w:tc>
          <w:tcPr>
            <w:tcW w:w="2507" w:type="dxa"/>
            <w:shd w:val="clear" w:color="auto" w:fill="000000" w:themeFill="text1"/>
          </w:tcPr>
          <w:p w:rsidR="00BB20B8" w:rsidRPr="00B80EF6" w:rsidRDefault="00B80EF6" w:rsidP="00B80EF6">
            <w:pPr>
              <w:spacing w:before="120" w:after="12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B80EF6">
              <w:rPr>
                <w:rFonts w:ascii="Tahoma" w:hAnsi="Tahoma" w:cs="Tahoma"/>
                <w:b/>
                <w:sz w:val="24"/>
                <w:szCs w:val="24"/>
              </w:rPr>
              <w:t>Due Date</w:t>
            </w:r>
          </w:p>
        </w:tc>
        <w:tc>
          <w:tcPr>
            <w:tcW w:w="2281" w:type="dxa"/>
            <w:shd w:val="clear" w:color="auto" w:fill="000000" w:themeFill="text1"/>
          </w:tcPr>
          <w:p w:rsidR="00BB20B8" w:rsidRPr="00B80EF6" w:rsidRDefault="00B80EF6" w:rsidP="00B80EF6">
            <w:pPr>
              <w:spacing w:before="120" w:after="12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B80EF6">
              <w:rPr>
                <w:rFonts w:ascii="Tahoma" w:hAnsi="Tahoma" w:cs="Tahoma"/>
                <w:b/>
                <w:sz w:val="24"/>
                <w:szCs w:val="24"/>
              </w:rPr>
              <w:t>Test/Assignment</w:t>
            </w:r>
          </w:p>
        </w:tc>
        <w:tc>
          <w:tcPr>
            <w:tcW w:w="2394" w:type="dxa"/>
            <w:shd w:val="clear" w:color="auto" w:fill="000000" w:themeFill="text1"/>
          </w:tcPr>
          <w:p w:rsidR="00BB20B8" w:rsidRPr="00B80EF6" w:rsidRDefault="00B80EF6" w:rsidP="00B80EF6">
            <w:pPr>
              <w:spacing w:before="120" w:after="12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B80EF6">
              <w:rPr>
                <w:rFonts w:ascii="Tahoma" w:hAnsi="Tahoma" w:cs="Tahoma"/>
                <w:b/>
                <w:sz w:val="24"/>
                <w:szCs w:val="24"/>
              </w:rPr>
              <w:t>Chapters/Units Covered</w:t>
            </w:r>
          </w:p>
        </w:tc>
        <w:tc>
          <w:tcPr>
            <w:tcW w:w="2394" w:type="dxa"/>
            <w:shd w:val="clear" w:color="auto" w:fill="000000" w:themeFill="text1"/>
          </w:tcPr>
          <w:p w:rsidR="00BB20B8" w:rsidRPr="00B80EF6" w:rsidRDefault="00BB20B8" w:rsidP="00B80EF6">
            <w:pPr>
              <w:spacing w:before="120" w:after="12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B80EF6">
              <w:rPr>
                <w:rFonts w:ascii="Tahoma" w:hAnsi="Tahoma" w:cs="Tahoma"/>
                <w:b/>
                <w:sz w:val="24"/>
                <w:szCs w:val="24"/>
              </w:rPr>
              <w:t>Weighting towards Final Mark</w:t>
            </w:r>
          </w:p>
        </w:tc>
      </w:tr>
      <w:tr w:rsidR="00BB20B8" w:rsidTr="000105EF">
        <w:tc>
          <w:tcPr>
            <w:tcW w:w="2507" w:type="dxa"/>
          </w:tcPr>
          <w:p w:rsidR="00BB20B8" w:rsidRPr="00BB20B8" w:rsidRDefault="00346D0B" w:rsidP="004B68A3">
            <w:pPr>
              <w:spacing w:after="24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Feb</w:t>
            </w:r>
            <w:r w:rsidR="00666C93">
              <w:rPr>
                <w:rFonts w:ascii="Tahoma" w:hAnsi="Tahoma" w:cs="Tahoma"/>
                <w:sz w:val="24"/>
                <w:szCs w:val="24"/>
              </w:rPr>
              <w:t>-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  <w:r w:rsidR="00666C93">
              <w:rPr>
                <w:rFonts w:ascii="Tahoma" w:hAnsi="Tahoma" w:cs="Tahoma"/>
                <w:sz w:val="24"/>
                <w:szCs w:val="24"/>
              </w:rPr>
              <w:t>-20</w:t>
            </w:r>
            <w:r w:rsidR="004B68A3">
              <w:rPr>
                <w:rFonts w:ascii="Tahoma" w:hAnsi="Tahoma" w:cs="Tahoma"/>
                <w:sz w:val="24"/>
                <w:szCs w:val="24"/>
              </w:rPr>
              <w:t>20</w:t>
            </w:r>
          </w:p>
        </w:tc>
        <w:tc>
          <w:tcPr>
            <w:tcW w:w="2281" w:type="dxa"/>
          </w:tcPr>
          <w:p w:rsidR="00BB20B8" w:rsidRPr="00BB20B8" w:rsidRDefault="00063863" w:rsidP="00B80EF6">
            <w:pPr>
              <w:spacing w:after="24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Lab Assignment 1</w:t>
            </w:r>
          </w:p>
        </w:tc>
        <w:tc>
          <w:tcPr>
            <w:tcW w:w="2394" w:type="dxa"/>
          </w:tcPr>
          <w:p w:rsidR="00BB20B8" w:rsidRPr="00BB20B8" w:rsidRDefault="00E34C9A" w:rsidP="007C390D">
            <w:pPr>
              <w:spacing w:after="24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Ch. </w:t>
            </w:r>
            <w:r w:rsidR="007C390D">
              <w:rPr>
                <w:rFonts w:ascii="Tahoma" w:hAnsi="Tahoma" w:cs="Tahoma"/>
                <w:sz w:val="24"/>
                <w:szCs w:val="24"/>
              </w:rPr>
              <w:t>1</w:t>
            </w:r>
            <w:r>
              <w:rPr>
                <w:rFonts w:ascii="Tahoma" w:hAnsi="Tahoma" w:cs="Tahoma"/>
                <w:sz w:val="24"/>
                <w:szCs w:val="24"/>
              </w:rPr>
              <w:t xml:space="preserve"> – Ch.</w:t>
            </w:r>
            <w:r w:rsidR="007C390D">
              <w:rPr>
                <w:rFonts w:ascii="Tahoma" w:hAnsi="Tahoma" w:cs="Tahoma"/>
                <w:sz w:val="24"/>
                <w:szCs w:val="24"/>
              </w:rPr>
              <w:t>8</w:t>
            </w:r>
          </w:p>
        </w:tc>
        <w:tc>
          <w:tcPr>
            <w:tcW w:w="2394" w:type="dxa"/>
          </w:tcPr>
          <w:p w:rsidR="00BB20B8" w:rsidRPr="00BB20B8" w:rsidRDefault="00800210" w:rsidP="00063863">
            <w:pPr>
              <w:spacing w:after="24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</w:t>
            </w:r>
            <w:r w:rsidR="00063863">
              <w:rPr>
                <w:rFonts w:ascii="Tahoma" w:hAnsi="Tahoma" w:cs="Tahoma"/>
                <w:sz w:val="24"/>
                <w:szCs w:val="24"/>
              </w:rPr>
              <w:t>5</w:t>
            </w:r>
            <w:r w:rsidR="00666C93">
              <w:rPr>
                <w:rFonts w:ascii="Tahoma" w:hAnsi="Tahoma" w:cs="Tahoma"/>
                <w:sz w:val="24"/>
                <w:szCs w:val="24"/>
              </w:rPr>
              <w:t>%</w:t>
            </w:r>
          </w:p>
        </w:tc>
      </w:tr>
      <w:tr w:rsidR="00BB20B8" w:rsidTr="000105EF">
        <w:tc>
          <w:tcPr>
            <w:tcW w:w="2507" w:type="dxa"/>
          </w:tcPr>
          <w:p w:rsidR="00BB20B8" w:rsidRPr="00BB20B8" w:rsidRDefault="00346D0B" w:rsidP="004B68A3">
            <w:pPr>
              <w:spacing w:after="24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Febn</w:t>
            </w:r>
            <w:r w:rsidR="00800210">
              <w:rPr>
                <w:rFonts w:ascii="Tahoma" w:hAnsi="Tahoma" w:cs="Tahoma"/>
                <w:sz w:val="24"/>
                <w:szCs w:val="24"/>
              </w:rPr>
              <w:t>-</w:t>
            </w:r>
            <w:r>
              <w:rPr>
                <w:rFonts w:ascii="Tahoma" w:hAnsi="Tahoma" w:cs="Tahoma"/>
                <w:sz w:val="24"/>
                <w:szCs w:val="24"/>
              </w:rPr>
              <w:t>1</w:t>
            </w:r>
            <w:r w:rsidR="00A37B74">
              <w:rPr>
                <w:rFonts w:ascii="Tahoma" w:hAnsi="Tahoma" w:cs="Tahoma"/>
                <w:sz w:val="24"/>
                <w:szCs w:val="24"/>
              </w:rPr>
              <w:t>2</w:t>
            </w:r>
            <w:r w:rsidR="006F70E6">
              <w:rPr>
                <w:rFonts w:ascii="Tahoma" w:hAnsi="Tahoma" w:cs="Tahoma"/>
                <w:sz w:val="24"/>
                <w:szCs w:val="24"/>
              </w:rPr>
              <w:t>-20</w:t>
            </w:r>
            <w:r w:rsidR="004B68A3">
              <w:rPr>
                <w:rFonts w:ascii="Tahoma" w:hAnsi="Tahoma" w:cs="Tahoma"/>
                <w:sz w:val="24"/>
                <w:szCs w:val="24"/>
              </w:rPr>
              <w:t>20</w:t>
            </w:r>
          </w:p>
        </w:tc>
        <w:tc>
          <w:tcPr>
            <w:tcW w:w="2281" w:type="dxa"/>
          </w:tcPr>
          <w:p w:rsidR="00BB20B8" w:rsidRPr="00BB20B8" w:rsidRDefault="00063863" w:rsidP="00B80EF6">
            <w:pPr>
              <w:spacing w:after="24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Lab Assignment </w:t>
            </w:r>
            <w:r w:rsidR="00800210">
              <w:rPr>
                <w:rFonts w:ascii="Tahoma" w:hAnsi="Tahoma" w:cs="Tahoma"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BB20B8" w:rsidRPr="00BB20B8" w:rsidRDefault="00E34C9A" w:rsidP="007C390D">
            <w:pPr>
              <w:spacing w:after="24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Ch. </w:t>
            </w:r>
            <w:r w:rsidR="005143C3">
              <w:rPr>
                <w:rFonts w:ascii="Tahoma" w:hAnsi="Tahoma" w:cs="Tahoma"/>
                <w:sz w:val="24"/>
                <w:szCs w:val="24"/>
              </w:rPr>
              <w:t xml:space="preserve">7, 8, </w:t>
            </w:r>
            <w:r w:rsidR="007C390D">
              <w:rPr>
                <w:rFonts w:ascii="Tahoma" w:hAnsi="Tahoma" w:cs="Tahoma"/>
                <w:sz w:val="24"/>
                <w:szCs w:val="24"/>
              </w:rPr>
              <w:t>9, 11</w:t>
            </w:r>
            <w:r>
              <w:rPr>
                <w:rFonts w:ascii="Tahoma" w:hAnsi="Tahoma" w:cs="Tahoma"/>
                <w:sz w:val="24"/>
                <w:szCs w:val="24"/>
              </w:rPr>
              <w:t xml:space="preserve">– </w:t>
            </w:r>
            <w:r w:rsidR="007C390D">
              <w:rPr>
                <w:rFonts w:ascii="Tahoma" w:hAnsi="Tahoma" w:cs="Tahoma"/>
                <w:sz w:val="24"/>
                <w:szCs w:val="24"/>
              </w:rPr>
              <w:t>14</w:t>
            </w:r>
          </w:p>
        </w:tc>
        <w:tc>
          <w:tcPr>
            <w:tcW w:w="2394" w:type="dxa"/>
          </w:tcPr>
          <w:p w:rsidR="00BB20B8" w:rsidRPr="00BB20B8" w:rsidRDefault="00666C93" w:rsidP="00063863">
            <w:pPr>
              <w:spacing w:after="24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15%</w:t>
            </w:r>
          </w:p>
        </w:tc>
      </w:tr>
      <w:tr w:rsidR="00666C93" w:rsidTr="000105EF">
        <w:tc>
          <w:tcPr>
            <w:tcW w:w="2507" w:type="dxa"/>
          </w:tcPr>
          <w:p w:rsidR="00666C93" w:rsidRPr="00BB20B8" w:rsidRDefault="004B68A3" w:rsidP="004B68A3">
            <w:pPr>
              <w:spacing w:after="24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Feb</w:t>
            </w:r>
            <w:r w:rsidR="00666C93">
              <w:rPr>
                <w:rFonts w:ascii="Tahoma" w:hAnsi="Tahoma" w:cs="Tahoma"/>
                <w:sz w:val="24"/>
                <w:szCs w:val="24"/>
              </w:rPr>
              <w:t>-</w:t>
            </w:r>
            <w:r>
              <w:rPr>
                <w:rFonts w:ascii="Tahoma" w:hAnsi="Tahoma" w:cs="Tahoma"/>
                <w:sz w:val="24"/>
                <w:szCs w:val="24"/>
              </w:rPr>
              <w:t>19</w:t>
            </w:r>
            <w:bookmarkStart w:id="0" w:name="_GoBack"/>
            <w:bookmarkEnd w:id="0"/>
            <w:r w:rsidR="006F70E6">
              <w:rPr>
                <w:rFonts w:ascii="Tahoma" w:hAnsi="Tahoma" w:cs="Tahoma"/>
                <w:sz w:val="24"/>
                <w:szCs w:val="24"/>
              </w:rPr>
              <w:t>-20</w:t>
            </w:r>
            <w:r>
              <w:rPr>
                <w:rFonts w:ascii="Tahoma" w:hAnsi="Tahoma" w:cs="Tahoma"/>
                <w:sz w:val="24"/>
                <w:szCs w:val="24"/>
              </w:rPr>
              <w:t>20</w:t>
            </w:r>
          </w:p>
        </w:tc>
        <w:tc>
          <w:tcPr>
            <w:tcW w:w="2281" w:type="dxa"/>
          </w:tcPr>
          <w:p w:rsidR="00666C93" w:rsidRPr="00BB20B8" w:rsidRDefault="00063863" w:rsidP="00D7677F">
            <w:pPr>
              <w:spacing w:after="24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Major </w:t>
            </w:r>
            <w:r w:rsidR="00800210">
              <w:rPr>
                <w:rFonts w:ascii="Tahoma" w:hAnsi="Tahoma" w:cs="Tahoma"/>
                <w:sz w:val="24"/>
                <w:szCs w:val="24"/>
              </w:rPr>
              <w:t>Project</w:t>
            </w:r>
          </w:p>
        </w:tc>
        <w:tc>
          <w:tcPr>
            <w:tcW w:w="2394" w:type="dxa"/>
          </w:tcPr>
          <w:p w:rsidR="00666C93" w:rsidRPr="00BB20B8" w:rsidRDefault="00800210" w:rsidP="00D7677F">
            <w:pPr>
              <w:spacing w:after="24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All</w:t>
            </w:r>
          </w:p>
        </w:tc>
        <w:tc>
          <w:tcPr>
            <w:tcW w:w="2394" w:type="dxa"/>
          </w:tcPr>
          <w:p w:rsidR="00666C93" w:rsidRPr="00BB20B8" w:rsidRDefault="00063863" w:rsidP="00D7677F">
            <w:pPr>
              <w:spacing w:after="24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35</w:t>
            </w:r>
            <w:r w:rsidR="00666C93">
              <w:rPr>
                <w:rFonts w:ascii="Tahoma" w:hAnsi="Tahoma" w:cs="Tahoma"/>
                <w:sz w:val="24"/>
                <w:szCs w:val="24"/>
              </w:rPr>
              <w:t>%</w:t>
            </w:r>
          </w:p>
        </w:tc>
      </w:tr>
      <w:tr w:rsidR="00666C93" w:rsidTr="000105EF">
        <w:tc>
          <w:tcPr>
            <w:tcW w:w="2507" w:type="dxa"/>
          </w:tcPr>
          <w:p w:rsidR="00666C93" w:rsidRPr="00BB20B8" w:rsidRDefault="004B68A3" w:rsidP="004B68A3">
            <w:pPr>
              <w:spacing w:after="24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Feb</w:t>
            </w:r>
            <w:r w:rsidR="00666C93">
              <w:rPr>
                <w:rFonts w:ascii="Tahoma" w:hAnsi="Tahoma" w:cs="Tahoma"/>
                <w:sz w:val="24"/>
                <w:szCs w:val="24"/>
              </w:rPr>
              <w:t>-</w:t>
            </w:r>
            <w:r>
              <w:rPr>
                <w:rFonts w:ascii="Tahoma" w:hAnsi="Tahoma" w:cs="Tahoma"/>
                <w:sz w:val="24"/>
                <w:szCs w:val="24"/>
              </w:rPr>
              <w:t>19</w:t>
            </w:r>
            <w:r w:rsidR="006F70E6">
              <w:rPr>
                <w:rFonts w:ascii="Tahoma" w:hAnsi="Tahoma" w:cs="Tahoma"/>
                <w:sz w:val="24"/>
                <w:szCs w:val="24"/>
              </w:rPr>
              <w:t>-20</w:t>
            </w:r>
            <w:r>
              <w:rPr>
                <w:rFonts w:ascii="Tahoma" w:hAnsi="Tahoma" w:cs="Tahoma"/>
                <w:sz w:val="24"/>
                <w:szCs w:val="24"/>
              </w:rPr>
              <w:t>20</w:t>
            </w:r>
          </w:p>
        </w:tc>
        <w:tc>
          <w:tcPr>
            <w:tcW w:w="2281" w:type="dxa"/>
          </w:tcPr>
          <w:p w:rsidR="00666C93" w:rsidRPr="00BB20B8" w:rsidRDefault="00666C93" w:rsidP="00D7677F">
            <w:pPr>
              <w:spacing w:after="24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Final Exam</w:t>
            </w:r>
          </w:p>
        </w:tc>
        <w:tc>
          <w:tcPr>
            <w:tcW w:w="2394" w:type="dxa"/>
          </w:tcPr>
          <w:p w:rsidR="00666C93" w:rsidRPr="00BB20B8" w:rsidRDefault="00666C93" w:rsidP="00D7677F">
            <w:pPr>
              <w:spacing w:after="24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All</w:t>
            </w:r>
          </w:p>
        </w:tc>
        <w:tc>
          <w:tcPr>
            <w:tcW w:w="2394" w:type="dxa"/>
          </w:tcPr>
          <w:p w:rsidR="00666C93" w:rsidRPr="00BB20B8" w:rsidRDefault="00666C93" w:rsidP="00FF1879">
            <w:pPr>
              <w:spacing w:after="24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3</w:t>
            </w:r>
            <w:r w:rsidR="00FF1879">
              <w:rPr>
                <w:rFonts w:ascii="Tahoma" w:hAnsi="Tahoma" w:cs="Tahoma"/>
                <w:sz w:val="24"/>
                <w:szCs w:val="24"/>
              </w:rPr>
              <w:t>5</w:t>
            </w:r>
            <w:r>
              <w:rPr>
                <w:rFonts w:ascii="Tahoma" w:hAnsi="Tahoma" w:cs="Tahoma"/>
                <w:sz w:val="24"/>
                <w:szCs w:val="24"/>
              </w:rPr>
              <w:t>%</w:t>
            </w:r>
          </w:p>
        </w:tc>
      </w:tr>
      <w:tr w:rsidR="00666C93" w:rsidTr="000105EF">
        <w:tc>
          <w:tcPr>
            <w:tcW w:w="2507" w:type="dxa"/>
          </w:tcPr>
          <w:p w:rsidR="00666C93" w:rsidRPr="00BB20B8" w:rsidRDefault="00666C93" w:rsidP="00B80EF6">
            <w:pPr>
              <w:spacing w:after="24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81" w:type="dxa"/>
          </w:tcPr>
          <w:p w:rsidR="00666C93" w:rsidRPr="00BB20B8" w:rsidRDefault="00666C93" w:rsidP="00B80EF6">
            <w:pPr>
              <w:spacing w:after="24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394" w:type="dxa"/>
          </w:tcPr>
          <w:p w:rsidR="00666C93" w:rsidRPr="00BB20B8" w:rsidRDefault="00666C93" w:rsidP="00B80EF6">
            <w:pPr>
              <w:spacing w:after="24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394" w:type="dxa"/>
          </w:tcPr>
          <w:p w:rsidR="00666C93" w:rsidRPr="00BB20B8" w:rsidRDefault="00666C93" w:rsidP="00B80EF6">
            <w:pPr>
              <w:spacing w:after="24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666C93" w:rsidTr="000105EF">
        <w:tc>
          <w:tcPr>
            <w:tcW w:w="2507" w:type="dxa"/>
          </w:tcPr>
          <w:p w:rsidR="00666C93" w:rsidRPr="00BB20B8" w:rsidRDefault="00666C93" w:rsidP="00B80EF6">
            <w:pPr>
              <w:spacing w:after="24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81" w:type="dxa"/>
          </w:tcPr>
          <w:p w:rsidR="00666C93" w:rsidRPr="00BB20B8" w:rsidRDefault="00666C93" w:rsidP="00B80EF6">
            <w:pPr>
              <w:spacing w:after="24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394" w:type="dxa"/>
          </w:tcPr>
          <w:p w:rsidR="00666C93" w:rsidRPr="00BB20B8" w:rsidRDefault="00666C93" w:rsidP="00B80EF6">
            <w:pPr>
              <w:spacing w:after="24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394" w:type="dxa"/>
          </w:tcPr>
          <w:p w:rsidR="00666C93" w:rsidRPr="00BB20B8" w:rsidRDefault="00666C93" w:rsidP="00B80EF6">
            <w:pPr>
              <w:spacing w:after="24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666C93" w:rsidTr="000105EF">
        <w:tc>
          <w:tcPr>
            <w:tcW w:w="2507" w:type="dxa"/>
          </w:tcPr>
          <w:p w:rsidR="00666C93" w:rsidRPr="00BB20B8" w:rsidRDefault="00666C93" w:rsidP="00B80EF6">
            <w:pPr>
              <w:spacing w:after="24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81" w:type="dxa"/>
          </w:tcPr>
          <w:p w:rsidR="00666C93" w:rsidRPr="00BB20B8" w:rsidRDefault="00666C93" w:rsidP="00B80EF6">
            <w:pPr>
              <w:spacing w:after="24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394" w:type="dxa"/>
          </w:tcPr>
          <w:p w:rsidR="00666C93" w:rsidRPr="00BB20B8" w:rsidRDefault="00666C93" w:rsidP="00B80EF6">
            <w:pPr>
              <w:spacing w:after="24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394" w:type="dxa"/>
          </w:tcPr>
          <w:p w:rsidR="00666C93" w:rsidRPr="00BB20B8" w:rsidRDefault="00666C93" w:rsidP="00B80EF6">
            <w:pPr>
              <w:spacing w:after="24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666C93" w:rsidTr="000105EF">
        <w:tc>
          <w:tcPr>
            <w:tcW w:w="2507" w:type="dxa"/>
          </w:tcPr>
          <w:p w:rsidR="00666C93" w:rsidRPr="00BB20B8" w:rsidRDefault="00666C93" w:rsidP="00B80EF6">
            <w:pPr>
              <w:spacing w:after="24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81" w:type="dxa"/>
          </w:tcPr>
          <w:p w:rsidR="00666C93" w:rsidRPr="00BB20B8" w:rsidRDefault="00666C93" w:rsidP="00B80EF6">
            <w:pPr>
              <w:spacing w:after="24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394" w:type="dxa"/>
          </w:tcPr>
          <w:p w:rsidR="00666C93" w:rsidRPr="00BB20B8" w:rsidRDefault="00666C93" w:rsidP="00B80EF6">
            <w:pPr>
              <w:spacing w:after="24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394" w:type="dxa"/>
          </w:tcPr>
          <w:p w:rsidR="00666C93" w:rsidRPr="00BB20B8" w:rsidRDefault="00666C93" w:rsidP="00B80EF6">
            <w:pPr>
              <w:spacing w:after="24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666C93" w:rsidTr="000105EF">
        <w:tc>
          <w:tcPr>
            <w:tcW w:w="2507" w:type="dxa"/>
          </w:tcPr>
          <w:p w:rsidR="00666C93" w:rsidRPr="00BB20B8" w:rsidRDefault="00666C93" w:rsidP="00B80EF6">
            <w:pPr>
              <w:spacing w:after="24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81" w:type="dxa"/>
          </w:tcPr>
          <w:p w:rsidR="00666C93" w:rsidRPr="00BB20B8" w:rsidRDefault="00666C93" w:rsidP="00B80EF6">
            <w:pPr>
              <w:spacing w:after="24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394" w:type="dxa"/>
          </w:tcPr>
          <w:p w:rsidR="00666C93" w:rsidRPr="00BB20B8" w:rsidRDefault="00666C93" w:rsidP="00B80EF6">
            <w:pPr>
              <w:spacing w:after="24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394" w:type="dxa"/>
          </w:tcPr>
          <w:p w:rsidR="00666C93" w:rsidRPr="00BB20B8" w:rsidRDefault="00666C93" w:rsidP="00B80EF6">
            <w:pPr>
              <w:spacing w:after="24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666C93" w:rsidTr="000105EF">
        <w:tc>
          <w:tcPr>
            <w:tcW w:w="2507" w:type="dxa"/>
          </w:tcPr>
          <w:p w:rsidR="00666C93" w:rsidRPr="00BB20B8" w:rsidRDefault="00666C93" w:rsidP="00B80EF6">
            <w:pPr>
              <w:spacing w:after="24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281" w:type="dxa"/>
          </w:tcPr>
          <w:p w:rsidR="00666C93" w:rsidRPr="00BB20B8" w:rsidRDefault="00666C93" w:rsidP="00B80EF6">
            <w:pPr>
              <w:spacing w:after="24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394" w:type="dxa"/>
          </w:tcPr>
          <w:p w:rsidR="00666C93" w:rsidRPr="00BB20B8" w:rsidRDefault="00666C93" w:rsidP="00B80EF6">
            <w:pPr>
              <w:spacing w:after="24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394" w:type="dxa"/>
          </w:tcPr>
          <w:p w:rsidR="00666C93" w:rsidRPr="00BB20B8" w:rsidRDefault="00666C93" w:rsidP="00B80EF6">
            <w:pPr>
              <w:spacing w:after="24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B63907" w:rsidRDefault="00B63907">
      <w:pPr>
        <w:rPr>
          <w:rFonts w:ascii="Tahoma" w:hAnsi="Tahoma" w:cs="Tahoma"/>
          <w:sz w:val="24"/>
          <w:szCs w:val="24"/>
        </w:rPr>
      </w:pPr>
    </w:p>
    <w:p w:rsidR="006C057E" w:rsidRDefault="00B80EF6" w:rsidP="00B80EF6">
      <w:pPr>
        <w:spacing w:line="360" w:lineRule="auto"/>
        <w:rPr>
          <w:rFonts w:ascii="Tahoma" w:hAnsi="Tahoma" w:cs="Tahoma"/>
          <w:b/>
          <w:sz w:val="24"/>
          <w:szCs w:val="24"/>
        </w:rPr>
      </w:pPr>
      <w:r w:rsidRPr="00B80EF6">
        <w:rPr>
          <w:rFonts w:ascii="Tahoma" w:hAnsi="Tahoma" w:cs="Tahoma"/>
          <w:b/>
          <w:sz w:val="24"/>
          <w:szCs w:val="24"/>
        </w:rPr>
        <w:t>Note</w:t>
      </w:r>
      <w:r w:rsidR="006C057E">
        <w:rPr>
          <w:rFonts w:ascii="Tahoma" w:hAnsi="Tahoma" w:cs="Tahoma"/>
          <w:b/>
          <w:sz w:val="24"/>
          <w:szCs w:val="24"/>
        </w:rPr>
        <w:t>s</w:t>
      </w:r>
      <w:r w:rsidRPr="00B80EF6">
        <w:rPr>
          <w:rFonts w:ascii="Tahoma" w:hAnsi="Tahoma" w:cs="Tahoma"/>
          <w:b/>
          <w:sz w:val="24"/>
          <w:szCs w:val="24"/>
        </w:rPr>
        <w:t>:</w:t>
      </w:r>
    </w:p>
    <w:p w:rsidR="00B80EF6" w:rsidRPr="006C057E" w:rsidRDefault="00B80EF6" w:rsidP="006C057E">
      <w:pPr>
        <w:pStyle w:val="ListParagraph"/>
        <w:numPr>
          <w:ilvl w:val="0"/>
          <w:numId w:val="5"/>
        </w:numPr>
        <w:spacing w:line="360" w:lineRule="auto"/>
        <w:rPr>
          <w:rFonts w:ascii="Tahoma" w:hAnsi="Tahoma" w:cs="Tahoma"/>
          <w:b/>
          <w:sz w:val="24"/>
          <w:szCs w:val="24"/>
        </w:rPr>
      </w:pPr>
      <w:r w:rsidRPr="006C057E">
        <w:rPr>
          <w:rFonts w:ascii="Tahoma" w:hAnsi="Tahoma" w:cs="Tahoma"/>
          <w:sz w:val="24"/>
          <w:szCs w:val="24"/>
        </w:rPr>
        <w:t>All tests are to be written in blue or black pen (not pencil) unless the instructor gives you permission otherwise for specific tests or assignments.</w:t>
      </w:r>
    </w:p>
    <w:p w:rsidR="006C057E" w:rsidRPr="006C057E" w:rsidRDefault="006C057E" w:rsidP="006C057E">
      <w:pPr>
        <w:pStyle w:val="ListParagraph"/>
        <w:numPr>
          <w:ilvl w:val="0"/>
          <w:numId w:val="5"/>
        </w:numPr>
        <w:spacing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 above dates are subject to change.</w:t>
      </w:r>
    </w:p>
    <w:sectPr w:rsidR="006C057E" w:rsidRPr="006C057E" w:rsidSect="004952E3">
      <w:headerReference w:type="default" r:id="rId8"/>
      <w:footerReference w:type="default" r:id="rId9"/>
      <w:pgSz w:w="12240" w:h="15840" w:code="1"/>
      <w:pgMar w:top="1440" w:right="1440" w:bottom="1440" w:left="1440" w:header="994" w:footer="108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CD9" w:rsidRPr="00796A82" w:rsidRDefault="00855CD9" w:rsidP="00796A82">
      <w:r>
        <w:separator/>
      </w:r>
    </w:p>
  </w:endnote>
  <w:endnote w:type="continuationSeparator" w:id="0">
    <w:p w:rsidR="00855CD9" w:rsidRPr="00796A82" w:rsidRDefault="00855CD9" w:rsidP="00796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2E3" w:rsidRDefault="00B63907">
    <w:pPr>
      <w:pStyle w:val="Foot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auto" w:fill="000000"/>
      <w:jc w:val="right"/>
    </w:pPr>
    <w:r>
      <w:rPr>
        <w:rFonts w:ascii="Arial Black" w:hAnsi="Arial Black" w:cs="Arial"/>
        <w:sz w:val="16"/>
      </w:rPr>
      <w:t>COPYRIGHT ©201</w:t>
    </w:r>
    <w:r w:rsidR="00DF6579">
      <w:rPr>
        <w:rFonts w:ascii="Arial Black" w:hAnsi="Arial Black" w:cs="Arial"/>
        <w:sz w:val="16"/>
      </w:rPr>
      <w:t>5</w:t>
    </w:r>
    <w:r w:rsidR="00AB3399">
      <w:rPr>
        <w:rFonts w:ascii="Arial Black" w:hAnsi="Arial Black" w:cs="Arial"/>
        <w:sz w:val="16"/>
      </w:rPr>
      <w:t>.</w:t>
    </w:r>
    <w:r w:rsidR="00400D59">
      <w:rPr>
        <w:rFonts w:ascii="Arial Black" w:hAnsi="Arial Black" w:cs="Arial"/>
        <w:sz w:val="16"/>
      </w:rPr>
      <w:t xml:space="preserve">  </w:t>
    </w:r>
    <w:r w:rsidR="006F6148">
      <w:rPr>
        <w:rFonts w:ascii="Arial Black" w:hAnsi="Arial Black" w:cs="Arial"/>
        <w:sz w:val="16"/>
      </w:rPr>
      <w:t>LAMBTON</w:t>
    </w:r>
    <w:r w:rsidR="00400D59">
      <w:rPr>
        <w:rFonts w:ascii="Arial Black" w:hAnsi="Arial Black" w:cs="Arial"/>
        <w:sz w:val="16"/>
      </w:rPr>
      <w:t xml:space="preserve"> COLLEGE</w:t>
    </w:r>
    <w:r w:rsidR="006F6148">
      <w:rPr>
        <w:rFonts w:ascii="Arial Black" w:hAnsi="Arial Black" w:cs="Arial"/>
        <w:sz w:val="16"/>
      </w:rPr>
      <w:t xml:space="preserve"> </w:t>
    </w:r>
    <w:r w:rsidR="0092644A">
      <w:rPr>
        <w:rFonts w:ascii="Arial Black" w:hAnsi="Arial Black" w:cs="Arial"/>
        <w:sz w:val="16"/>
      </w:rPr>
      <w:t xml:space="preserve">IN </w:t>
    </w:r>
    <w:r w:rsidR="006F6148">
      <w:rPr>
        <w:rFonts w:ascii="Arial Black" w:hAnsi="Arial Black" w:cs="Arial"/>
        <w:sz w:val="16"/>
      </w:rPr>
      <w:t>TORONTO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CD9" w:rsidRPr="00796A82" w:rsidRDefault="00855CD9" w:rsidP="00796A82">
      <w:r>
        <w:separator/>
      </w:r>
    </w:p>
  </w:footnote>
  <w:footnote w:type="continuationSeparator" w:id="0">
    <w:p w:rsidR="00855CD9" w:rsidRPr="00796A82" w:rsidRDefault="00855CD9" w:rsidP="00796A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3756"/>
      <w:gridCol w:w="5820"/>
    </w:tblGrid>
    <w:tr w:rsidR="004952E3">
      <w:tc>
        <w:tcPr>
          <w:tcW w:w="1368" w:type="dxa"/>
          <w:vAlign w:val="center"/>
        </w:tcPr>
        <w:p w:rsidR="004952E3" w:rsidRDefault="0092644A">
          <w:pPr>
            <w:pStyle w:val="Header"/>
            <w:jc w:val="center"/>
            <w:rPr>
              <w:sz w:val="20"/>
            </w:rPr>
          </w:pPr>
          <w:r>
            <w:rPr>
              <w:noProof/>
              <w:lang w:eastAsia="en-CA"/>
            </w:rPr>
            <w:drawing>
              <wp:inline distT="0" distB="0" distL="0" distR="0" wp14:anchorId="38EE4E70" wp14:editId="2943F382">
                <wp:extent cx="2247900" cy="893166"/>
                <wp:effectExtent l="0" t="0" r="0" b="0"/>
                <wp:docPr id="1" name="Picture 1" descr="Y:\Lambton Students\Marketing Materials\Logos\LambtonTorontoLogo JP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Y:\Lambton Students\Marketing Materials\Logos\LambtonTorontoLogo JP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47900" cy="8931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90" w:type="dxa"/>
          <w:vAlign w:val="center"/>
        </w:tcPr>
        <w:p w:rsidR="004952E3" w:rsidRPr="00AB3399" w:rsidRDefault="00666C93" w:rsidP="00800210">
          <w:pPr>
            <w:pStyle w:val="Title"/>
            <w:rPr>
              <w:rFonts w:ascii="Arial" w:hAnsi="Arial" w:cs="Arial"/>
              <w:b w:val="0"/>
              <w:bCs/>
              <w:i/>
            </w:rPr>
          </w:pPr>
          <w:r>
            <w:rPr>
              <w:rFonts w:ascii="Verdana" w:hAnsi="Verdana" w:cs="Arial"/>
              <w:b w:val="0"/>
              <w:bCs/>
              <w:i/>
              <w:sz w:val="48"/>
              <w:szCs w:val="20"/>
            </w:rPr>
            <w:t>MAD41</w:t>
          </w:r>
          <w:r w:rsidR="00800210">
            <w:rPr>
              <w:rFonts w:ascii="Verdana" w:hAnsi="Verdana" w:cs="Arial"/>
              <w:b w:val="0"/>
              <w:bCs/>
              <w:i/>
              <w:sz w:val="48"/>
              <w:szCs w:val="20"/>
            </w:rPr>
            <w:t>2</w:t>
          </w:r>
          <w:r>
            <w:rPr>
              <w:rFonts w:ascii="Verdana" w:hAnsi="Verdana" w:cs="Arial"/>
              <w:b w:val="0"/>
              <w:bCs/>
              <w:i/>
              <w:sz w:val="48"/>
              <w:szCs w:val="20"/>
            </w:rPr>
            <w:t>4</w:t>
          </w:r>
        </w:p>
      </w:tc>
    </w:tr>
    <w:tr w:rsidR="004952E3">
      <w:trPr>
        <w:cantSplit/>
      </w:trPr>
      <w:tc>
        <w:tcPr>
          <w:tcW w:w="9558" w:type="dxa"/>
          <w:gridSpan w:val="2"/>
          <w:vAlign w:val="center"/>
        </w:tcPr>
        <w:p w:rsidR="004952E3" w:rsidRDefault="004952E3">
          <w:pPr>
            <w:pStyle w:val="Heading3"/>
            <w:spacing w:before="60" w:beforeAutospacing="0" w:after="60" w:afterAutospacing="0"/>
            <w:rPr>
              <w:rFonts w:ascii="Arial" w:hAnsi="Arial" w:cs="Arial"/>
              <w:sz w:val="24"/>
            </w:rPr>
          </w:pPr>
        </w:p>
      </w:tc>
    </w:tr>
  </w:tbl>
  <w:p w:rsidR="004952E3" w:rsidRDefault="004952E3">
    <w:pPr>
      <w:pStyle w:val="Header"/>
      <w:spacing w:before="0" w:beforeAutospacing="0" w:after="0" w:afterAutospacing="0"/>
      <w:rPr>
        <w:rFonts w:ascii="Arial" w:hAnsi="Arial" w:cs="Arial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C5871"/>
    <w:multiLevelType w:val="hybridMultilevel"/>
    <w:tmpl w:val="537C21AC"/>
    <w:lvl w:ilvl="0" w:tplc="17C2D00A">
      <w:start w:val="1"/>
      <w:numFmt w:val="decimal"/>
      <w:lvlText w:val="%1.0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9F934AB"/>
    <w:multiLevelType w:val="hybridMultilevel"/>
    <w:tmpl w:val="A3D83C2A"/>
    <w:lvl w:ilvl="0" w:tplc="367A6BC8">
      <w:start w:val="1"/>
      <w:numFmt w:val="bullet"/>
      <w:lvlText w:val=""/>
      <w:lvlJc w:val="left"/>
      <w:pPr>
        <w:tabs>
          <w:tab w:val="num" w:pos="360"/>
        </w:tabs>
        <w:ind w:left="72" w:hanging="7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41A46208"/>
    <w:multiLevelType w:val="hybridMultilevel"/>
    <w:tmpl w:val="0C22CB0E"/>
    <w:lvl w:ilvl="0" w:tplc="AE7448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0830793"/>
    <w:multiLevelType w:val="hybridMultilevel"/>
    <w:tmpl w:val="04880EA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1AE5EC6"/>
    <w:multiLevelType w:val="hybridMultilevel"/>
    <w:tmpl w:val="A3D83C2A"/>
    <w:lvl w:ilvl="0" w:tplc="7960F3DC">
      <w:start w:val="1"/>
      <w:numFmt w:val="bullet"/>
      <w:lvlText w:val=""/>
      <w:lvlJc w:val="left"/>
      <w:pPr>
        <w:tabs>
          <w:tab w:val="num" w:pos="540"/>
        </w:tabs>
        <w:ind w:left="18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764"/>
        </w:tabs>
        <w:ind w:left="17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84"/>
        </w:tabs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04"/>
        </w:tabs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24"/>
        </w:tabs>
        <w:ind w:left="39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44"/>
        </w:tabs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64"/>
        </w:tabs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84"/>
        </w:tabs>
        <w:ind w:left="60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04"/>
        </w:tabs>
        <w:ind w:left="68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146"/>
    <w:rsid w:val="000043F7"/>
    <w:rsid w:val="000105EF"/>
    <w:rsid w:val="000616E4"/>
    <w:rsid w:val="00063863"/>
    <w:rsid w:val="000A6A1C"/>
    <w:rsid w:val="000B1726"/>
    <w:rsid w:val="000F1E0F"/>
    <w:rsid w:val="001402FF"/>
    <w:rsid w:val="001512BD"/>
    <w:rsid w:val="001B679F"/>
    <w:rsid w:val="001E5188"/>
    <w:rsid w:val="002734CE"/>
    <w:rsid w:val="00346D0B"/>
    <w:rsid w:val="00394786"/>
    <w:rsid w:val="003A35A1"/>
    <w:rsid w:val="003C78D7"/>
    <w:rsid w:val="00400D59"/>
    <w:rsid w:val="0040752E"/>
    <w:rsid w:val="004952E3"/>
    <w:rsid w:val="004B4107"/>
    <w:rsid w:val="004B68A3"/>
    <w:rsid w:val="004C6FCE"/>
    <w:rsid w:val="004E350A"/>
    <w:rsid w:val="005143C3"/>
    <w:rsid w:val="005553FF"/>
    <w:rsid w:val="00580BDF"/>
    <w:rsid w:val="006014DB"/>
    <w:rsid w:val="00666C93"/>
    <w:rsid w:val="006C057E"/>
    <w:rsid w:val="006F6148"/>
    <w:rsid w:val="006F70E6"/>
    <w:rsid w:val="00764285"/>
    <w:rsid w:val="007C390D"/>
    <w:rsid w:val="007D5CCC"/>
    <w:rsid w:val="00800210"/>
    <w:rsid w:val="00855CD9"/>
    <w:rsid w:val="008C545D"/>
    <w:rsid w:val="0092644A"/>
    <w:rsid w:val="00A2545E"/>
    <w:rsid w:val="00A274D3"/>
    <w:rsid w:val="00A312A9"/>
    <w:rsid w:val="00A37B74"/>
    <w:rsid w:val="00A67B4F"/>
    <w:rsid w:val="00A7788D"/>
    <w:rsid w:val="00AB3399"/>
    <w:rsid w:val="00B63907"/>
    <w:rsid w:val="00B67865"/>
    <w:rsid w:val="00B80EF6"/>
    <w:rsid w:val="00BB20B8"/>
    <w:rsid w:val="00BF659E"/>
    <w:rsid w:val="00C92146"/>
    <w:rsid w:val="00CA532F"/>
    <w:rsid w:val="00CB7807"/>
    <w:rsid w:val="00D230E6"/>
    <w:rsid w:val="00DE164B"/>
    <w:rsid w:val="00DF6579"/>
    <w:rsid w:val="00E34C9A"/>
    <w:rsid w:val="00E62EE5"/>
    <w:rsid w:val="00E64DD5"/>
    <w:rsid w:val="00EB777B"/>
    <w:rsid w:val="00F12BBA"/>
    <w:rsid w:val="00F322B4"/>
    <w:rsid w:val="00F40DC7"/>
    <w:rsid w:val="00F66A17"/>
    <w:rsid w:val="00F856F1"/>
    <w:rsid w:val="00FE5BD2"/>
    <w:rsid w:val="00FF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9F2B36"/>
  <w15:docId w15:val="{F19705CC-FE87-48B5-B99B-C6F2D00A9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2E3"/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4952E3"/>
    <w:pPr>
      <w:keepNext/>
      <w:spacing w:before="60" w:after="60"/>
      <w:outlineLvl w:val="0"/>
    </w:pPr>
    <w:rPr>
      <w:rFonts w:ascii="Arial Narrow" w:eastAsia="Arial Unicode MS" w:hAnsi="Arial Narrow" w:cs="Arial Unicode MS"/>
      <w:sz w:val="24"/>
      <w:szCs w:val="24"/>
    </w:rPr>
  </w:style>
  <w:style w:type="paragraph" w:styleId="Heading3">
    <w:name w:val="heading 3"/>
    <w:basedOn w:val="Normal"/>
    <w:qFormat/>
    <w:rsid w:val="004952E3"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sz w:val="27"/>
      <w:szCs w:val="27"/>
      <w:lang w:val="en-CA"/>
    </w:rPr>
  </w:style>
  <w:style w:type="paragraph" w:styleId="Heading4">
    <w:name w:val="heading 4"/>
    <w:basedOn w:val="Normal"/>
    <w:qFormat/>
    <w:rsid w:val="004952E3"/>
    <w:pPr>
      <w:spacing w:before="100" w:beforeAutospacing="1" w:after="100" w:afterAutospacing="1"/>
      <w:outlineLvl w:val="3"/>
    </w:pPr>
    <w:rPr>
      <w:rFonts w:ascii="Arial Unicode MS" w:eastAsia="Arial Unicode MS" w:hAnsi="Arial Unicode MS" w:cs="Arial Unicode MS"/>
      <w:b/>
      <w:bCs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4952E3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CA"/>
    </w:rPr>
  </w:style>
  <w:style w:type="paragraph" w:styleId="NormalWeb">
    <w:name w:val="Normal (Web)"/>
    <w:basedOn w:val="Normal"/>
    <w:semiHidden/>
    <w:rsid w:val="004952E3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CA"/>
    </w:rPr>
  </w:style>
  <w:style w:type="paragraph" w:styleId="Footer">
    <w:name w:val="footer"/>
    <w:basedOn w:val="Normal"/>
    <w:semiHidden/>
    <w:rsid w:val="004952E3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semiHidden/>
    <w:rsid w:val="004952E3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4952E3"/>
    <w:rPr>
      <w:color w:val="800080"/>
      <w:u w:val="single"/>
    </w:rPr>
  </w:style>
  <w:style w:type="paragraph" w:styleId="Title">
    <w:name w:val="Title"/>
    <w:basedOn w:val="Normal"/>
    <w:qFormat/>
    <w:rsid w:val="004952E3"/>
    <w:pPr>
      <w:jc w:val="center"/>
    </w:pPr>
    <w:rPr>
      <w:rFonts w:ascii="Times New Roman" w:hAnsi="Times New Roman"/>
      <w:b/>
      <w:sz w:val="24"/>
      <w:szCs w:val="24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1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148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BB20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057E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856F1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856F1"/>
    <w:rPr>
      <w:rFonts w:ascii="Arial" w:hAnsi="Arial"/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F856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lber\Downloads\Evaluation%20Timetable_F2013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3AA8A-3BCA-472C-942B-094B4F9F3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Evaluation Timetable_F2013 (1)</Template>
  <TotalTime>20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Working With Strings</vt:lpstr>
    </vt:vector>
  </TitlesOfParts>
  <Company/>
  <LinksUpToDate>false</LinksUpToDate>
  <CharactersWithSpaces>495</CharactersWithSpaces>
  <SharedDoc>false</SharedDoc>
  <HLinks>
    <vt:vector size="6" baseType="variant">
      <vt:variant>
        <vt:i4>4587535</vt:i4>
      </vt:variant>
      <vt:variant>
        <vt:i4>1055</vt:i4>
      </vt:variant>
      <vt:variant>
        <vt:i4>1025</vt:i4>
      </vt:variant>
      <vt:variant>
        <vt:i4>1</vt:i4>
      </vt:variant>
      <vt:variant>
        <vt:lpwstr>..\..\..\Desktop\willislogo.jpg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With Strings</dc:title>
  <dc:creator>Ylber</dc:creator>
  <cp:lastModifiedBy>Albert Danison</cp:lastModifiedBy>
  <cp:revision>32</cp:revision>
  <cp:lastPrinted>2001-02-26T05:49:00Z</cp:lastPrinted>
  <dcterms:created xsi:type="dcterms:W3CDTF">2014-02-08T13:16:00Z</dcterms:created>
  <dcterms:modified xsi:type="dcterms:W3CDTF">2020-01-29T19:46:00Z</dcterms:modified>
</cp:coreProperties>
</file>